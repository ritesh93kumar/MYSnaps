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7EA9FBC" wp14:editId="1EFEAED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7F720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638494041"/>
                                    <w:placeholder>
                                      <w:docPart w:val="021F25EBC89D4CBFB198547A07B201E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1F73">
                                      <w:t>Ritesh Kumar | Sueellen Medeira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EA9F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7F720B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638494041"/>
                              <w:placeholder>
                                <w:docPart w:val="021F25EBC89D4CBFB198547A07B201E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1F73">
                                <w:t>Ritesh Kumar | Sueellen Medeira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B8622C8" wp14:editId="53F120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641F73">
                                    <w:pPr>
                                      <w:pStyle w:val="Title"/>
                                    </w:pPr>
                                    <w:r>
                                      <w:t>MySnaps</w:t>
                                    </w:r>
                                  </w:p>
                                </w:sdtContent>
                              </w:sdt>
                              <w:p w:rsidR="002163EE" w:rsidRDefault="007F720B" w:rsidP="00536A1A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1F73">
                                      <w:t xml:space="preserve">     </w:t>
                                    </w:r>
                                  </w:sdtContent>
                                </w:sdt>
                                <w:r w:rsidR="00536A1A">
                                  <w:t>Manual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8622C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641F73">
                              <w:pPr>
                                <w:pStyle w:val="Title"/>
                              </w:pPr>
                              <w:r>
                                <w:t>MySnaps</w:t>
                              </w:r>
                            </w:p>
                          </w:sdtContent>
                        </w:sdt>
                        <w:p w:rsidR="002163EE" w:rsidRDefault="007F720B" w:rsidP="00536A1A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1F73">
                                <w:t xml:space="preserve">     </w:t>
                              </w:r>
                            </w:sdtContent>
                          </w:sdt>
                          <w:r w:rsidR="00536A1A">
                            <w:t>Manual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4818A1C" wp14:editId="589C4EC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Pr="00536A1A" w:rsidRDefault="00641F73" w:rsidP="00641F73">
      <w:pPr>
        <w:pStyle w:val="Heading1"/>
        <w:rPr>
          <w:rStyle w:val="Heading1Char"/>
          <w:sz w:val="36"/>
        </w:rPr>
      </w:pPr>
      <w:r w:rsidRPr="00536A1A">
        <w:rPr>
          <w:rStyle w:val="Heading1Char"/>
          <w:sz w:val="36"/>
        </w:rPr>
        <w:lastRenderedPageBreak/>
        <w:t xml:space="preserve">Overview </w:t>
      </w:r>
    </w:p>
    <w:p w:rsidR="008D07BA" w:rsidRPr="00536A1A" w:rsidRDefault="00494042" w:rsidP="00C32C9B">
      <w:pPr>
        <w:rPr>
          <w:sz w:val="24"/>
        </w:rPr>
      </w:pPr>
      <w:r w:rsidRPr="00536A1A">
        <w:rPr>
          <w:sz w:val="24"/>
        </w:rPr>
        <w:t>This is a photo-sharing application which enables a user to take pictures and share them on this app. Each photograph will have a “Like” button as well as a space for “Comments”. A user can also create his own account or he can sign-in with his google account. He will also be able to follow other people and like or comment on their pictures.</w:t>
      </w:r>
    </w:p>
    <w:p w:rsidR="00C32C9B" w:rsidRPr="00536A1A" w:rsidRDefault="00C32C9B" w:rsidP="00C32C9B">
      <w:pPr>
        <w:pStyle w:val="Heading1"/>
        <w:rPr>
          <w:rStyle w:val="Heading1Char"/>
          <w:sz w:val="36"/>
        </w:rPr>
      </w:pPr>
      <w:r w:rsidRPr="00536A1A">
        <w:rPr>
          <w:rStyle w:val="Heading1Char"/>
          <w:sz w:val="36"/>
        </w:rPr>
        <w:t>Prerequisite</w:t>
      </w:r>
    </w:p>
    <w:p w:rsidR="00C32C9B" w:rsidRPr="00536A1A" w:rsidRDefault="00C32C9B" w:rsidP="00C32C9B">
      <w:pPr>
        <w:pStyle w:val="ListParagraph"/>
        <w:numPr>
          <w:ilvl w:val="0"/>
          <w:numId w:val="8"/>
        </w:numPr>
        <w:rPr>
          <w:sz w:val="24"/>
        </w:rPr>
      </w:pPr>
      <w:r w:rsidRPr="00536A1A">
        <w:rPr>
          <w:sz w:val="24"/>
        </w:rPr>
        <w:t>Ruby 2.1 or above</w:t>
      </w:r>
      <w:r w:rsidR="003576ED" w:rsidRPr="00536A1A">
        <w:rPr>
          <w:sz w:val="24"/>
        </w:rPr>
        <w:t xml:space="preserve"> (</w:t>
      </w:r>
      <w:hyperlink r:id="rId11" w:history="1">
        <w:r w:rsidR="003576ED" w:rsidRPr="00536A1A">
          <w:rPr>
            <w:rStyle w:val="Hyperlink"/>
            <w:sz w:val="24"/>
          </w:rPr>
          <w:t>http://railsinstaller.org/en</w:t>
        </w:r>
      </w:hyperlink>
      <w:r w:rsidR="003576ED" w:rsidRPr="00536A1A">
        <w:rPr>
          <w:sz w:val="24"/>
        </w:rPr>
        <w:t>)</w:t>
      </w:r>
    </w:p>
    <w:p w:rsidR="00C32C9B" w:rsidRPr="00536A1A" w:rsidRDefault="00C32C9B" w:rsidP="003576ED">
      <w:pPr>
        <w:pStyle w:val="ListParagraph"/>
        <w:numPr>
          <w:ilvl w:val="0"/>
          <w:numId w:val="8"/>
        </w:numPr>
        <w:rPr>
          <w:sz w:val="24"/>
        </w:rPr>
      </w:pPr>
      <w:r w:rsidRPr="00536A1A">
        <w:rPr>
          <w:sz w:val="24"/>
        </w:rPr>
        <w:t>Rails 4</w:t>
      </w:r>
      <w:r w:rsidR="003576ED" w:rsidRPr="00536A1A">
        <w:rPr>
          <w:sz w:val="24"/>
        </w:rPr>
        <w:t>.2</w:t>
      </w:r>
      <w:r w:rsidRPr="00536A1A">
        <w:rPr>
          <w:sz w:val="24"/>
        </w:rPr>
        <w:t xml:space="preserve"> or above</w:t>
      </w:r>
      <w:r w:rsidR="003576ED" w:rsidRPr="00536A1A">
        <w:rPr>
          <w:sz w:val="24"/>
        </w:rPr>
        <w:t xml:space="preserve"> (</w:t>
      </w:r>
      <w:hyperlink r:id="rId12" w:history="1">
        <w:r w:rsidR="003576ED" w:rsidRPr="00536A1A">
          <w:rPr>
            <w:rStyle w:val="Hyperlink"/>
            <w:sz w:val="24"/>
          </w:rPr>
          <w:t>http://railsinstaller.org/en</w:t>
        </w:r>
      </w:hyperlink>
      <w:r w:rsidR="003576ED" w:rsidRPr="00536A1A">
        <w:rPr>
          <w:sz w:val="24"/>
        </w:rPr>
        <w:t>)</w:t>
      </w:r>
    </w:p>
    <w:p w:rsidR="00C32C9B" w:rsidRPr="00536A1A" w:rsidRDefault="003A7C39" w:rsidP="00C32C9B">
      <w:pPr>
        <w:pStyle w:val="ListParagraph"/>
        <w:numPr>
          <w:ilvl w:val="0"/>
          <w:numId w:val="8"/>
        </w:numPr>
        <w:rPr>
          <w:sz w:val="24"/>
        </w:rPr>
      </w:pPr>
      <w:r w:rsidRPr="00536A1A">
        <w:rPr>
          <w:sz w:val="24"/>
        </w:rPr>
        <w:t>Imagemagick</w:t>
      </w:r>
      <w:r w:rsidR="00E935D3" w:rsidRPr="00536A1A">
        <w:rPr>
          <w:sz w:val="24"/>
        </w:rPr>
        <w:t xml:space="preserve"> dll version</w:t>
      </w:r>
      <w:r w:rsidR="003576ED" w:rsidRPr="00536A1A">
        <w:rPr>
          <w:sz w:val="24"/>
        </w:rPr>
        <w:t xml:space="preserve"> (</w:t>
      </w:r>
      <w:hyperlink r:id="rId13" w:anchor="windows" w:history="1">
        <w:r w:rsidR="003576ED" w:rsidRPr="00536A1A">
          <w:rPr>
            <w:rStyle w:val="Hyperlink"/>
            <w:sz w:val="24"/>
          </w:rPr>
          <w:t>http://www.imagemagick.org/script/binary-releases.php#windows</w:t>
        </w:r>
      </w:hyperlink>
      <w:r w:rsidR="003576ED" w:rsidRPr="00536A1A">
        <w:rPr>
          <w:sz w:val="24"/>
        </w:rPr>
        <w:t>)</w:t>
      </w:r>
    </w:p>
    <w:p w:rsidR="003576ED" w:rsidRPr="00536A1A" w:rsidRDefault="003576ED" w:rsidP="00C32C9B">
      <w:pPr>
        <w:pStyle w:val="ListParagraph"/>
        <w:numPr>
          <w:ilvl w:val="0"/>
          <w:numId w:val="8"/>
        </w:numPr>
        <w:rPr>
          <w:sz w:val="24"/>
        </w:rPr>
      </w:pPr>
      <w:r w:rsidRPr="00536A1A">
        <w:rPr>
          <w:sz w:val="24"/>
        </w:rPr>
        <w:t>MySQL database</w:t>
      </w:r>
    </w:p>
    <w:p w:rsidR="003576ED" w:rsidRPr="00536A1A" w:rsidRDefault="003576ED" w:rsidP="003576ED">
      <w:pPr>
        <w:pStyle w:val="Heading1"/>
        <w:rPr>
          <w:rStyle w:val="Heading1Char"/>
          <w:sz w:val="36"/>
        </w:rPr>
      </w:pPr>
      <w:r w:rsidRPr="00536A1A">
        <w:rPr>
          <w:rStyle w:val="Heading1Char"/>
          <w:sz w:val="36"/>
        </w:rPr>
        <w:t>Setup</w:t>
      </w:r>
    </w:p>
    <w:p w:rsidR="003576ED" w:rsidRPr="00536A1A" w:rsidRDefault="003576ED" w:rsidP="003576ED">
      <w:pPr>
        <w:pStyle w:val="ListParagraph"/>
        <w:numPr>
          <w:ilvl w:val="0"/>
          <w:numId w:val="9"/>
        </w:numPr>
        <w:rPr>
          <w:sz w:val="24"/>
        </w:rPr>
      </w:pPr>
      <w:r w:rsidRPr="00536A1A">
        <w:rPr>
          <w:sz w:val="24"/>
        </w:rPr>
        <w:t>Set the proxy type the following commands</w:t>
      </w:r>
      <w:r w:rsidR="00A34B8C" w:rsidRPr="00536A1A">
        <w:rPr>
          <w:sz w:val="24"/>
        </w:rPr>
        <w:t xml:space="preserve"> in command prompt</w:t>
      </w:r>
      <w:r w:rsidRPr="00536A1A">
        <w:rPr>
          <w:sz w:val="24"/>
        </w:rPr>
        <w:t>:</w:t>
      </w:r>
    </w:p>
    <w:p w:rsidR="005E3F95" w:rsidRDefault="003576ED" w:rsidP="00A34B8C">
      <w:pPr>
        <w:ind w:left="720"/>
        <w:rPr>
          <w:sz w:val="24"/>
        </w:rPr>
      </w:pPr>
      <w:proofErr w:type="gramStart"/>
      <w:r w:rsidRPr="00536A1A">
        <w:rPr>
          <w:sz w:val="24"/>
        </w:rPr>
        <w:t>set</w:t>
      </w:r>
      <w:proofErr w:type="gramEnd"/>
      <w:r w:rsidRPr="00536A1A">
        <w:rPr>
          <w:sz w:val="24"/>
        </w:rPr>
        <w:t xml:space="preserve"> HTTP_PROXY</w:t>
      </w:r>
      <w:r w:rsidR="005E3F95">
        <w:rPr>
          <w:sz w:val="24"/>
        </w:rPr>
        <w:t xml:space="preserve"> </w:t>
      </w:r>
      <w:r w:rsidRPr="00536A1A">
        <w:rPr>
          <w:sz w:val="24"/>
        </w:rPr>
        <w:t>=</w:t>
      </w:r>
      <w:r w:rsidR="005E3F95">
        <w:rPr>
          <w:sz w:val="24"/>
        </w:rPr>
        <w:t xml:space="preserve"> </w:t>
      </w:r>
      <w:proofErr w:type="spellStart"/>
      <w:r w:rsidR="005E3F95">
        <w:rPr>
          <w:sz w:val="24"/>
        </w:rPr>
        <w:t>Your_Proxy_Address</w:t>
      </w:r>
      <w:proofErr w:type="spellEnd"/>
    </w:p>
    <w:p w:rsidR="003576ED" w:rsidRPr="00536A1A" w:rsidRDefault="003576ED" w:rsidP="00FD497C">
      <w:pPr>
        <w:ind w:firstLine="720"/>
        <w:rPr>
          <w:sz w:val="24"/>
        </w:rPr>
      </w:pPr>
      <w:proofErr w:type="gramStart"/>
      <w:r w:rsidRPr="00536A1A">
        <w:rPr>
          <w:sz w:val="24"/>
        </w:rPr>
        <w:t>set</w:t>
      </w:r>
      <w:proofErr w:type="gramEnd"/>
      <w:r w:rsidRPr="00536A1A">
        <w:rPr>
          <w:sz w:val="24"/>
        </w:rPr>
        <w:t xml:space="preserve"> HTTP_PROXY_USER=</w:t>
      </w:r>
      <w:proofErr w:type="spellStart"/>
      <w:r w:rsidR="005E3F95">
        <w:rPr>
          <w:sz w:val="24"/>
        </w:rPr>
        <w:t>Your_U</w:t>
      </w:r>
      <w:r w:rsidRPr="00536A1A">
        <w:rPr>
          <w:sz w:val="24"/>
        </w:rPr>
        <w:t>sername</w:t>
      </w:r>
      <w:proofErr w:type="spellEnd"/>
    </w:p>
    <w:p w:rsidR="00A34B8C" w:rsidRPr="00536A1A" w:rsidRDefault="003576ED" w:rsidP="00A34B8C">
      <w:pPr>
        <w:ind w:left="720"/>
        <w:rPr>
          <w:sz w:val="24"/>
        </w:rPr>
      </w:pPr>
      <w:proofErr w:type="gramStart"/>
      <w:r w:rsidRPr="00536A1A">
        <w:rPr>
          <w:sz w:val="24"/>
        </w:rPr>
        <w:t>set</w:t>
      </w:r>
      <w:proofErr w:type="gramEnd"/>
      <w:r w:rsidRPr="00536A1A">
        <w:rPr>
          <w:sz w:val="24"/>
        </w:rPr>
        <w:t xml:space="preserve"> HTTP_PASS= </w:t>
      </w:r>
      <w:proofErr w:type="spellStart"/>
      <w:r w:rsidR="005E3F95">
        <w:rPr>
          <w:sz w:val="24"/>
        </w:rPr>
        <w:t>Y</w:t>
      </w:r>
      <w:r w:rsidRPr="00536A1A">
        <w:rPr>
          <w:sz w:val="24"/>
        </w:rPr>
        <w:t>ou</w:t>
      </w:r>
      <w:r w:rsidR="005E3F95">
        <w:rPr>
          <w:sz w:val="24"/>
        </w:rPr>
        <w:t>r_P</w:t>
      </w:r>
      <w:r w:rsidRPr="00536A1A">
        <w:rPr>
          <w:sz w:val="24"/>
        </w:rPr>
        <w:t>assword</w:t>
      </w:r>
      <w:bookmarkStart w:id="5" w:name="_GoBack"/>
      <w:bookmarkEnd w:id="5"/>
      <w:proofErr w:type="spellEnd"/>
    </w:p>
    <w:p w:rsidR="00A34B8C" w:rsidRDefault="003576ED" w:rsidP="00A34B8C">
      <w:pPr>
        <w:pStyle w:val="ListParagraph"/>
        <w:numPr>
          <w:ilvl w:val="0"/>
          <w:numId w:val="9"/>
        </w:numPr>
        <w:rPr>
          <w:sz w:val="24"/>
        </w:rPr>
      </w:pPr>
      <w:r w:rsidRPr="00536A1A">
        <w:rPr>
          <w:sz w:val="24"/>
        </w:rPr>
        <w:t>Extract the zip file</w:t>
      </w:r>
    </w:p>
    <w:p w:rsidR="009A1A71" w:rsidRPr="00536A1A" w:rsidRDefault="009A1A71" w:rsidP="009A1A7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In MySQL create a database with name </w:t>
      </w:r>
      <w:r w:rsidRPr="009A1A71">
        <w:rPr>
          <w:sz w:val="24"/>
        </w:rPr>
        <w:t>`</w:t>
      </w:r>
      <w:proofErr w:type="spellStart"/>
      <w:r w:rsidRPr="00E20F2A">
        <w:rPr>
          <w:b/>
          <w:sz w:val="24"/>
        </w:rPr>
        <w:t>mysnaps_development</w:t>
      </w:r>
      <w:proofErr w:type="spellEnd"/>
      <w:r w:rsidRPr="009A1A71">
        <w:rPr>
          <w:sz w:val="24"/>
        </w:rPr>
        <w:t>`</w:t>
      </w:r>
    </w:p>
    <w:p w:rsidR="00A34B8C" w:rsidRPr="00536A1A" w:rsidRDefault="00A34B8C" w:rsidP="00A34B8C">
      <w:pPr>
        <w:pStyle w:val="ListParagraph"/>
        <w:numPr>
          <w:ilvl w:val="0"/>
          <w:numId w:val="9"/>
        </w:numPr>
        <w:rPr>
          <w:sz w:val="24"/>
        </w:rPr>
      </w:pPr>
      <w:r w:rsidRPr="00536A1A">
        <w:rPr>
          <w:sz w:val="24"/>
        </w:rPr>
        <w:t xml:space="preserve">Open </w:t>
      </w:r>
      <w:proofErr w:type="spellStart"/>
      <w:r w:rsidRPr="00536A1A">
        <w:rPr>
          <w:b/>
          <w:sz w:val="24"/>
        </w:rPr>
        <w:t>Mysnaps</w:t>
      </w:r>
      <w:proofErr w:type="spellEnd"/>
      <w:r w:rsidRPr="00536A1A">
        <w:rPr>
          <w:b/>
          <w:sz w:val="24"/>
        </w:rPr>
        <w:t>\</w:t>
      </w:r>
      <w:proofErr w:type="spellStart"/>
      <w:r w:rsidRPr="00536A1A">
        <w:rPr>
          <w:b/>
          <w:sz w:val="24"/>
        </w:rPr>
        <w:t>config</w:t>
      </w:r>
      <w:proofErr w:type="spellEnd"/>
      <w:r w:rsidRPr="00536A1A">
        <w:rPr>
          <w:b/>
          <w:sz w:val="24"/>
        </w:rPr>
        <w:t>\</w:t>
      </w:r>
      <w:proofErr w:type="spellStart"/>
      <w:r w:rsidRPr="00536A1A">
        <w:rPr>
          <w:b/>
          <w:sz w:val="24"/>
        </w:rPr>
        <w:t>database.yml</w:t>
      </w:r>
      <w:proofErr w:type="spellEnd"/>
      <w:r w:rsidRPr="00536A1A">
        <w:rPr>
          <w:sz w:val="24"/>
        </w:rPr>
        <w:t xml:space="preserve"> and enter database details.</w:t>
      </w:r>
    </w:p>
    <w:p w:rsidR="00A34B8C" w:rsidRPr="00536A1A" w:rsidRDefault="00A34B8C" w:rsidP="00A34B8C">
      <w:pPr>
        <w:pStyle w:val="ListParagraph"/>
        <w:numPr>
          <w:ilvl w:val="0"/>
          <w:numId w:val="9"/>
        </w:numPr>
        <w:rPr>
          <w:sz w:val="24"/>
        </w:rPr>
      </w:pPr>
      <w:r w:rsidRPr="00536A1A">
        <w:rPr>
          <w:sz w:val="24"/>
        </w:rPr>
        <w:t xml:space="preserve">Open command prompt and change directory to app folder using </w:t>
      </w:r>
      <w:r w:rsidRPr="00536A1A">
        <w:rPr>
          <w:b/>
          <w:sz w:val="24"/>
        </w:rPr>
        <w:t>cd</w:t>
      </w:r>
      <w:r w:rsidRPr="00536A1A">
        <w:rPr>
          <w:sz w:val="24"/>
        </w:rPr>
        <w:t xml:space="preserve"> command.</w:t>
      </w:r>
    </w:p>
    <w:p w:rsidR="00A34B8C" w:rsidRPr="00536A1A" w:rsidRDefault="00A34B8C" w:rsidP="00A34B8C">
      <w:pPr>
        <w:pStyle w:val="ListParagraph"/>
        <w:numPr>
          <w:ilvl w:val="0"/>
          <w:numId w:val="9"/>
        </w:numPr>
        <w:rPr>
          <w:sz w:val="24"/>
        </w:rPr>
      </w:pPr>
      <w:r w:rsidRPr="00536A1A">
        <w:rPr>
          <w:sz w:val="24"/>
        </w:rPr>
        <w:t>Type following commands:</w:t>
      </w:r>
    </w:p>
    <w:p w:rsidR="00A34B8C" w:rsidRPr="00536A1A" w:rsidRDefault="00A34B8C" w:rsidP="00536A1A">
      <w:pPr>
        <w:pStyle w:val="ListParagraph"/>
        <w:ind w:left="1440"/>
        <w:rPr>
          <w:b/>
          <w:sz w:val="24"/>
        </w:rPr>
      </w:pPr>
      <w:proofErr w:type="gramStart"/>
      <w:r w:rsidRPr="00536A1A">
        <w:rPr>
          <w:b/>
          <w:sz w:val="24"/>
        </w:rPr>
        <w:t>bundle</w:t>
      </w:r>
      <w:proofErr w:type="gramEnd"/>
      <w:r w:rsidRPr="00536A1A">
        <w:rPr>
          <w:b/>
          <w:sz w:val="24"/>
        </w:rPr>
        <w:t xml:space="preserve"> install</w:t>
      </w:r>
    </w:p>
    <w:p w:rsidR="00536A1A" w:rsidRPr="00536A1A" w:rsidRDefault="00536A1A" w:rsidP="00536A1A">
      <w:pPr>
        <w:pStyle w:val="ListParagraph"/>
        <w:ind w:left="1440"/>
        <w:rPr>
          <w:b/>
          <w:sz w:val="24"/>
        </w:rPr>
      </w:pPr>
      <w:proofErr w:type="gramStart"/>
      <w:r w:rsidRPr="00536A1A">
        <w:rPr>
          <w:b/>
          <w:sz w:val="24"/>
        </w:rPr>
        <w:t>rake</w:t>
      </w:r>
      <w:proofErr w:type="gramEnd"/>
      <w:r w:rsidRPr="00536A1A">
        <w:rPr>
          <w:b/>
          <w:sz w:val="24"/>
        </w:rPr>
        <w:t xml:space="preserve"> </w:t>
      </w:r>
      <w:proofErr w:type="spellStart"/>
      <w:r w:rsidRPr="00536A1A">
        <w:rPr>
          <w:b/>
          <w:sz w:val="24"/>
        </w:rPr>
        <w:t>db:migrate</w:t>
      </w:r>
      <w:proofErr w:type="spellEnd"/>
    </w:p>
    <w:p w:rsidR="00536A1A" w:rsidRPr="00536A1A" w:rsidRDefault="00536A1A" w:rsidP="00536A1A">
      <w:pPr>
        <w:pStyle w:val="ListParagraph"/>
        <w:ind w:left="1440"/>
        <w:rPr>
          <w:b/>
          <w:sz w:val="24"/>
        </w:rPr>
      </w:pPr>
      <w:proofErr w:type="gramStart"/>
      <w:r w:rsidRPr="00536A1A">
        <w:rPr>
          <w:b/>
          <w:sz w:val="24"/>
        </w:rPr>
        <w:t>rails</w:t>
      </w:r>
      <w:proofErr w:type="gramEnd"/>
      <w:r w:rsidRPr="00536A1A">
        <w:rPr>
          <w:b/>
          <w:sz w:val="24"/>
        </w:rPr>
        <w:t xml:space="preserve"> server </w:t>
      </w:r>
      <w:r w:rsidRPr="00536A1A">
        <w:rPr>
          <w:sz w:val="24"/>
        </w:rPr>
        <w:t>or</w:t>
      </w:r>
      <w:r w:rsidRPr="00536A1A">
        <w:rPr>
          <w:b/>
          <w:sz w:val="24"/>
        </w:rPr>
        <w:t xml:space="preserve"> </w:t>
      </w:r>
      <w:r w:rsidRPr="00536A1A">
        <w:rPr>
          <w:sz w:val="24"/>
        </w:rPr>
        <w:t>simply</w:t>
      </w:r>
      <w:r w:rsidRPr="00536A1A">
        <w:rPr>
          <w:b/>
          <w:sz w:val="24"/>
        </w:rPr>
        <w:t xml:space="preserve"> rails s</w:t>
      </w:r>
    </w:p>
    <w:p w:rsidR="00536A1A" w:rsidRPr="00536A1A" w:rsidRDefault="00536A1A" w:rsidP="00536A1A">
      <w:pPr>
        <w:pStyle w:val="ListParagraph"/>
        <w:numPr>
          <w:ilvl w:val="0"/>
          <w:numId w:val="9"/>
        </w:numPr>
        <w:rPr>
          <w:sz w:val="24"/>
        </w:rPr>
      </w:pPr>
      <w:r w:rsidRPr="00536A1A">
        <w:rPr>
          <w:sz w:val="24"/>
        </w:rPr>
        <w:t xml:space="preserve">Open browser and type </w:t>
      </w:r>
      <w:proofErr w:type="spellStart"/>
      <w:r w:rsidRPr="00536A1A">
        <w:rPr>
          <w:sz w:val="24"/>
        </w:rPr>
        <w:t>url</w:t>
      </w:r>
      <w:proofErr w:type="spellEnd"/>
      <w:r w:rsidRPr="00536A1A">
        <w:rPr>
          <w:sz w:val="24"/>
        </w:rPr>
        <w:t xml:space="preserve"> </w:t>
      </w:r>
      <w:r w:rsidRPr="00536A1A">
        <w:rPr>
          <w:b/>
          <w:sz w:val="24"/>
        </w:rPr>
        <w:t>http://localhost:3000</w:t>
      </w:r>
      <w:r w:rsidRPr="00536A1A">
        <w:rPr>
          <w:sz w:val="24"/>
        </w:rPr>
        <w:t xml:space="preserve"> </w:t>
      </w:r>
    </w:p>
    <w:p w:rsidR="00536A1A" w:rsidRPr="00536A1A" w:rsidRDefault="00536A1A" w:rsidP="00536A1A">
      <w:pPr>
        <w:pStyle w:val="ListParagraph"/>
        <w:numPr>
          <w:ilvl w:val="0"/>
          <w:numId w:val="9"/>
        </w:numPr>
        <w:rPr>
          <w:sz w:val="24"/>
        </w:rPr>
      </w:pPr>
      <w:r w:rsidRPr="00536A1A">
        <w:rPr>
          <w:sz w:val="24"/>
        </w:rPr>
        <w:t>App is up and running.</w:t>
      </w:r>
    </w:p>
    <w:p w:rsidR="00641F73" w:rsidRPr="00641F73" w:rsidRDefault="00641F73" w:rsidP="00641F73"/>
    <w:sectPr w:rsidR="00641F73" w:rsidRPr="00641F73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20B" w:rsidRDefault="007F720B">
      <w:pPr>
        <w:spacing w:before="0" w:after="0" w:line="240" w:lineRule="auto"/>
      </w:pPr>
      <w:r>
        <w:separator/>
      </w:r>
    </w:p>
  </w:endnote>
  <w:endnote w:type="continuationSeparator" w:id="0">
    <w:p w:rsidR="007F720B" w:rsidRDefault="007F72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D49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20B" w:rsidRDefault="007F720B">
      <w:pPr>
        <w:spacing w:before="0" w:after="0" w:line="240" w:lineRule="auto"/>
      </w:pPr>
      <w:r>
        <w:separator/>
      </w:r>
    </w:p>
  </w:footnote>
  <w:footnote w:type="continuationSeparator" w:id="0">
    <w:p w:rsidR="007F720B" w:rsidRDefault="007F72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3E574F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4C444A3"/>
    <w:multiLevelType w:val="hybridMultilevel"/>
    <w:tmpl w:val="EC14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A34E1"/>
    <w:multiLevelType w:val="hybridMultilevel"/>
    <w:tmpl w:val="87C8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F85A85"/>
    <w:multiLevelType w:val="hybridMultilevel"/>
    <w:tmpl w:val="F1560644"/>
    <w:lvl w:ilvl="0" w:tplc="A11E7A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D63A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3A1B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8884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256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C82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3C7C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26FA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8EF1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2F85E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73"/>
    <w:rsid w:val="002163EE"/>
    <w:rsid w:val="003576ED"/>
    <w:rsid w:val="003806E6"/>
    <w:rsid w:val="003A7C39"/>
    <w:rsid w:val="00494042"/>
    <w:rsid w:val="00536A1A"/>
    <w:rsid w:val="005E3F95"/>
    <w:rsid w:val="00641F73"/>
    <w:rsid w:val="006704D8"/>
    <w:rsid w:val="007F720B"/>
    <w:rsid w:val="008D07BA"/>
    <w:rsid w:val="00980D3C"/>
    <w:rsid w:val="009A1A71"/>
    <w:rsid w:val="00A34B8C"/>
    <w:rsid w:val="00C32C9B"/>
    <w:rsid w:val="00E20F2A"/>
    <w:rsid w:val="00E935D3"/>
    <w:rsid w:val="00FD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F8FEF-AEC1-41FA-8126-69BCC11D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C32C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76ED"/>
    <w:rPr>
      <w:color w:val="5F77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magemagick.org/script/binary-releases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railsinstaller.org/e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ailsinstaller.org/e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esh_kumar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1F25EBC89D4CBFB198547A07B20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5971-E80D-4E3E-9AED-2E3E4178115D}"/>
      </w:docPartPr>
      <w:docPartBody>
        <w:p w:rsidR="00560188" w:rsidRDefault="00915A19">
          <w:pPr>
            <w:pStyle w:val="021F25EBC89D4CBFB198547A07B201E6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19"/>
    <w:rsid w:val="002345F6"/>
    <w:rsid w:val="00560188"/>
    <w:rsid w:val="00707CF7"/>
    <w:rsid w:val="0091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E60820C784C94BAD9B8433041131217F">
    <w:name w:val="E60820C784C94BAD9B8433041131217F"/>
  </w:style>
  <w:style w:type="paragraph" w:customStyle="1" w:styleId="021F25EBC89D4CBFB198547A07B201E6">
    <w:name w:val="021F25EBC89D4CBFB198547A07B201E6"/>
  </w:style>
  <w:style w:type="paragraph" w:customStyle="1" w:styleId="55A56118D96C47089C8F907089A1B433">
    <w:name w:val="55A56118D96C47089C8F907089A1B433"/>
  </w:style>
  <w:style w:type="paragraph" w:customStyle="1" w:styleId="ABEA466D121B485A8BAF0E713C13A760">
    <w:name w:val="ABEA466D121B485A8BAF0E713C13A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47ABD-C844-4F18-A5FF-418EAC35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MySnaps</vt:lpstr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MySnaps</dc:title>
  <dc:creator>Ritesh Kumar | Sueellen Medeira</dc:creator>
  <cp:keywords/>
  <cp:lastModifiedBy>Ritesh Kumar</cp:lastModifiedBy>
  <cp:revision>8</cp:revision>
  <dcterms:created xsi:type="dcterms:W3CDTF">2016-06-20T06:26:00Z</dcterms:created>
  <dcterms:modified xsi:type="dcterms:W3CDTF">2016-08-22T05:21:00Z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